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D6EA" w14:textId="2478976C" w:rsidR="006B3E5D" w:rsidRPr="003F7AD6" w:rsidRDefault="00960612" w:rsidP="00666579">
      <w:pPr>
        <w:pStyle w:val="berschrift1"/>
        <w:jc w:val="center"/>
        <w:rPr>
          <w:rFonts w:ascii="Calibri" w:hAnsi="Calibri" w:cs="Calibri"/>
        </w:rPr>
      </w:pPr>
      <w:r w:rsidRPr="003F7AD6">
        <w:rPr>
          <w:rFonts w:ascii="Calibri" w:hAnsi="Calibri" w:cs="Calibri"/>
        </w:rPr>
        <w:t>Anmeldeformular</w:t>
      </w:r>
      <w:r w:rsidR="00787012" w:rsidRPr="003F7AD6">
        <w:rPr>
          <w:rFonts w:ascii="Calibri" w:hAnsi="Calibri" w:cs="Calibri"/>
        </w:rPr>
        <w:t xml:space="preserve"> Wiki World</w:t>
      </w:r>
    </w:p>
    <w:p w14:paraId="17E8B297" w14:textId="77777777" w:rsidR="00960612" w:rsidRPr="003F7AD6" w:rsidRDefault="00960612" w:rsidP="00307333">
      <w:pPr>
        <w:pStyle w:val="berschrift2"/>
        <w:rPr>
          <w:rFonts w:ascii="Calibri" w:hAnsi="Calibri" w:cs="Calibri"/>
        </w:rPr>
      </w:pPr>
      <w:r w:rsidRPr="003F7AD6">
        <w:rPr>
          <w:rFonts w:ascii="Calibri" w:hAnsi="Calibri" w:cs="Calibri"/>
        </w:rPr>
        <w:t>1. Angabe zur Person</w:t>
      </w:r>
    </w:p>
    <w:p w14:paraId="7F4375DE" w14:textId="1DE3B27D" w:rsidR="00307333" w:rsidRPr="003F7AD6" w:rsidRDefault="00960612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>Anrede:  Herr</w:t>
      </w:r>
      <w:sdt>
        <w:sdtPr>
          <w:rPr>
            <w:rFonts w:ascii="Calibri" w:hAnsi="Calibri" w:cs="Calibri"/>
            <w:sz w:val="22"/>
          </w:rPr>
          <w:id w:val="-1654065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4CDE">
            <w:rPr>
              <w:rFonts w:ascii="MS Gothic" w:eastAsia="MS Gothic" w:hAnsi="MS Gothic" w:cs="Calibri" w:hint="eastAsia"/>
              <w:sz w:val="22"/>
            </w:rPr>
            <w:t>☐</w:t>
          </w:r>
        </w:sdtContent>
      </w:sdt>
      <w:r w:rsidRPr="003F7AD6">
        <w:rPr>
          <w:rFonts w:ascii="Calibri" w:hAnsi="Calibri" w:cs="Calibri"/>
          <w:sz w:val="22"/>
        </w:rPr>
        <w:t xml:space="preserve"> Frau</w:t>
      </w:r>
      <w:sdt>
        <w:sdtPr>
          <w:rPr>
            <w:rFonts w:ascii="Calibri" w:hAnsi="Calibri" w:cs="Calibri"/>
            <w:sz w:val="22"/>
          </w:rPr>
          <w:id w:val="-1061100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7333" w:rsidRPr="003F7AD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Pr="003F7AD6">
        <w:rPr>
          <w:rFonts w:ascii="Calibri" w:hAnsi="Calibri" w:cs="Calibri"/>
          <w:sz w:val="22"/>
        </w:rPr>
        <w:t xml:space="preserve"> </w:t>
      </w:r>
    </w:p>
    <w:p w14:paraId="16D21A0B" w14:textId="58FD0F5E" w:rsidR="00960612" w:rsidRPr="003F7AD6" w:rsidRDefault="00960612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 xml:space="preserve">Nachname: </w:t>
      </w:r>
      <w:sdt>
        <w:sdtPr>
          <w:rPr>
            <w:rFonts w:ascii="Calibri" w:hAnsi="Calibri" w:cs="Calibri"/>
            <w:sz w:val="22"/>
          </w:rPr>
          <w:id w:val="-2096231693"/>
          <w:placeholder>
            <w:docPart w:val="B7F4178E2B1745828173FAD4EF7146C0"/>
          </w:placeholder>
          <w:showingPlcHdr/>
          <w:text/>
        </w:sdtPr>
        <w:sdtEndPr/>
        <w:sdtContent>
          <w:r w:rsidR="00F0415B" w:rsidRPr="003F7AD6">
            <w:rPr>
              <w:rStyle w:val="Platzhaltertext"/>
              <w:rFonts w:ascii="Calibri" w:hAnsi="Calibri" w:cs="Calibri"/>
              <w:sz w:val="22"/>
            </w:rPr>
            <w:t>Klicken oder tippen Sie hier, um Text einzugeben.</w:t>
          </w:r>
        </w:sdtContent>
      </w:sdt>
    </w:p>
    <w:p w14:paraId="153DCA33" w14:textId="77777777" w:rsidR="00960612" w:rsidRPr="003F7AD6" w:rsidRDefault="00960612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 xml:space="preserve">Vorname: </w:t>
      </w:r>
      <w:sdt>
        <w:sdtPr>
          <w:rPr>
            <w:rFonts w:ascii="Calibri" w:hAnsi="Calibri" w:cs="Calibri"/>
            <w:sz w:val="22"/>
          </w:rPr>
          <w:id w:val="925929211"/>
          <w:placeholder>
            <w:docPart w:val="8C42F35BA2684918812C40A5CA07E740"/>
          </w:placeholder>
          <w:showingPlcHdr/>
          <w:text/>
        </w:sdtPr>
        <w:sdtEndPr/>
        <w:sdtContent>
          <w:r w:rsidRPr="003F7AD6">
            <w:rPr>
              <w:rStyle w:val="Platzhaltertext"/>
              <w:rFonts w:ascii="Calibri" w:hAnsi="Calibri" w:cs="Calibri"/>
              <w:sz w:val="22"/>
            </w:rPr>
            <w:t>Klicken oder tippen Sie hier, um Text einzugeben.</w:t>
          </w:r>
        </w:sdtContent>
      </w:sdt>
    </w:p>
    <w:p w14:paraId="7E82D4D3" w14:textId="442A4D30" w:rsidR="00960612" w:rsidRPr="003F7AD6" w:rsidRDefault="00960612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 xml:space="preserve">Geburtsdatum: </w:t>
      </w:r>
      <w:sdt>
        <w:sdtPr>
          <w:rPr>
            <w:rFonts w:ascii="Calibri" w:hAnsi="Calibri" w:cs="Calibri"/>
            <w:sz w:val="22"/>
          </w:rPr>
          <w:id w:val="1689170568"/>
          <w:placeholder>
            <w:docPart w:val="98788584F4B74228B0B15F93033202DA"/>
          </w:placeholder>
          <w:showingPlcHdr/>
          <w:date w:fullDate="2023-11-17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F0415B" w:rsidRPr="003F7AD6">
            <w:rPr>
              <w:rStyle w:val="Platzhaltertext"/>
              <w:rFonts w:ascii="Calibri" w:hAnsi="Calibri" w:cs="Calibri"/>
              <w:sz w:val="22"/>
            </w:rPr>
            <w:t>Klicken oder tippen Sie, um ein Datum einzugeben.</w:t>
          </w:r>
        </w:sdtContent>
      </w:sdt>
    </w:p>
    <w:p w14:paraId="575363EB" w14:textId="77777777" w:rsidR="00666579" w:rsidRPr="003F7AD6" w:rsidRDefault="00666579" w:rsidP="00307333">
      <w:pPr>
        <w:pStyle w:val="berschrift2"/>
        <w:rPr>
          <w:rFonts w:ascii="Calibri" w:hAnsi="Calibri" w:cs="Calibri"/>
        </w:rPr>
      </w:pPr>
    </w:p>
    <w:p w14:paraId="7C2B9BBC" w14:textId="55C73BF1" w:rsidR="00960612" w:rsidRPr="003F7AD6" w:rsidRDefault="00960612" w:rsidP="00307333">
      <w:pPr>
        <w:pStyle w:val="berschrift2"/>
        <w:rPr>
          <w:rFonts w:ascii="Calibri" w:hAnsi="Calibri" w:cs="Calibri"/>
        </w:rPr>
      </w:pPr>
      <w:r w:rsidRPr="003F7AD6">
        <w:rPr>
          <w:rFonts w:ascii="Calibri" w:hAnsi="Calibri" w:cs="Calibri"/>
        </w:rPr>
        <w:t>2. Anschrift</w:t>
      </w:r>
    </w:p>
    <w:p w14:paraId="30026985" w14:textId="721E38AD" w:rsidR="00960612" w:rsidRPr="003F7AD6" w:rsidRDefault="00960612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 xml:space="preserve">Straße: </w:t>
      </w:r>
      <w:sdt>
        <w:sdtPr>
          <w:rPr>
            <w:rFonts w:ascii="Calibri" w:hAnsi="Calibri" w:cs="Calibri"/>
            <w:sz w:val="22"/>
          </w:rPr>
          <w:id w:val="911742262"/>
          <w:placeholder>
            <w:docPart w:val="A7B06DA969064D7FAA7A7803521D1FEA"/>
          </w:placeholder>
          <w:showingPlcHdr/>
        </w:sdtPr>
        <w:sdtEndPr/>
        <w:sdtContent>
          <w:r w:rsidR="006B0720" w:rsidRPr="003F7AD6">
            <w:rPr>
              <w:rStyle w:val="Platzhaltertext"/>
              <w:rFonts w:ascii="Calibri" w:hAnsi="Calibri" w:cs="Calibri"/>
              <w:sz w:val="22"/>
            </w:rPr>
            <w:t>Klicken oder tippen Sie hier, um Text einzugeben.</w:t>
          </w:r>
        </w:sdtContent>
      </w:sdt>
      <w:r w:rsidRPr="003F7AD6">
        <w:rPr>
          <w:rFonts w:ascii="Calibri" w:hAnsi="Calibri" w:cs="Calibri"/>
          <w:sz w:val="22"/>
        </w:rPr>
        <w:t xml:space="preserve"> Hausnummer: </w:t>
      </w:r>
      <w:r w:rsidR="006B0720" w:rsidRPr="003F7AD6">
        <w:rPr>
          <w:rFonts w:ascii="Calibri" w:hAnsi="Calibri" w:cs="Calibri"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6B0720" w:rsidRPr="003F7AD6">
        <w:rPr>
          <w:rFonts w:ascii="Calibri" w:hAnsi="Calibri" w:cs="Calibri"/>
          <w:sz w:val="22"/>
        </w:rPr>
        <w:instrText xml:space="preserve"> FORMTEXT </w:instrText>
      </w:r>
      <w:r w:rsidR="006B0720" w:rsidRPr="003F7AD6">
        <w:rPr>
          <w:rFonts w:ascii="Calibri" w:hAnsi="Calibri" w:cs="Calibri"/>
          <w:sz w:val="22"/>
        </w:rPr>
      </w:r>
      <w:r w:rsidR="006B0720" w:rsidRPr="003F7AD6">
        <w:rPr>
          <w:rFonts w:ascii="Calibri" w:hAnsi="Calibri" w:cs="Calibri"/>
          <w:sz w:val="22"/>
        </w:rPr>
        <w:fldChar w:fldCharType="separate"/>
      </w:r>
      <w:r w:rsidR="006B0720" w:rsidRPr="003F7AD6">
        <w:rPr>
          <w:rFonts w:ascii="Calibri" w:hAnsi="Calibri" w:cs="Calibri"/>
          <w:sz w:val="22"/>
        </w:rPr>
        <w:t> </w:t>
      </w:r>
      <w:r w:rsidR="006B0720" w:rsidRPr="003F7AD6">
        <w:rPr>
          <w:rFonts w:ascii="Calibri" w:hAnsi="Calibri" w:cs="Calibri"/>
          <w:sz w:val="22"/>
        </w:rPr>
        <w:t> </w:t>
      </w:r>
      <w:r w:rsidR="006B0720" w:rsidRPr="003F7AD6">
        <w:rPr>
          <w:rFonts w:ascii="Calibri" w:hAnsi="Calibri" w:cs="Calibri"/>
          <w:sz w:val="22"/>
        </w:rPr>
        <w:t> </w:t>
      </w:r>
      <w:r w:rsidR="006B0720" w:rsidRPr="003F7AD6">
        <w:rPr>
          <w:rFonts w:ascii="Calibri" w:hAnsi="Calibri" w:cs="Calibri"/>
          <w:sz w:val="22"/>
        </w:rPr>
        <w:t> </w:t>
      </w:r>
      <w:r w:rsidR="006B0720" w:rsidRPr="003F7AD6">
        <w:rPr>
          <w:rFonts w:ascii="Calibri" w:hAnsi="Calibri" w:cs="Calibri"/>
          <w:sz w:val="22"/>
        </w:rPr>
        <w:t> </w:t>
      </w:r>
      <w:r w:rsidR="006B0720" w:rsidRPr="003F7AD6">
        <w:rPr>
          <w:rFonts w:ascii="Calibri" w:hAnsi="Calibri" w:cs="Calibri"/>
          <w:sz w:val="22"/>
        </w:rPr>
        <w:fldChar w:fldCharType="end"/>
      </w:r>
      <w:bookmarkEnd w:id="0"/>
    </w:p>
    <w:p w14:paraId="6796CE48" w14:textId="4C2FA11B" w:rsidR="00C06644" w:rsidRPr="003F7AD6" w:rsidRDefault="00C06644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>Postleihzahl:</w:t>
      </w:r>
      <w:r w:rsidR="00D22675" w:rsidRPr="003F7AD6">
        <w:rPr>
          <w:rFonts w:ascii="Calibri" w:hAnsi="Calibri" w:cs="Calibri"/>
          <w:sz w:val="22"/>
        </w:rPr>
        <w:t xml:space="preserve"> </w:t>
      </w:r>
      <w:sdt>
        <w:sdtPr>
          <w:rPr>
            <w:rFonts w:ascii="Calibri" w:hAnsi="Calibri" w:cs="Calibri"/>
            <w:sz w:val="22"/>
          </w:rPr>
          <w:id w:val="-1478673369"/>
          <w:placeholder>
            <w:docPart w:val="2A8A2D98E779434C9EA69208BC06EEC9"/>
          </w:placeholder>
          <w:showingPlcHdr/>
        </w:sdtPr>
        <w:sdtEndPr/>
        <w:sdtContent>
          <w:r w:rsidR="00D22675" w:rsidRPr="003F7AD6">
            <w:rPr>
              <w:rStyle w:val="Platzhaltertext"/>
              <w:rFonts w:ascii="Calibri" w:hAnsi="Calibri" w:cs="Calibri"/>
            </w:rPr>
            <w:t>Klicken oder tippen Sie hier, um Text einzugeben.</w:t>
          </w:r>
        </w:sdtContent>
      </w:sdt>
      <w:r w:rsidRPr="003F7AD6">
        <w:rPr>
          <w:rFonts w:ascii="Calibri" w:hAnsi="Calibri" w:cs="Calibri"/>
          <w:sz w:val="22"/>
        </w:rPr>
        <w:t xml:space="preserve">, Ort: </w:t>
      </w:r>
      <w:r w:rsidR="006B0720" w:rsidRPr="003F7AD6">
        <w:rPr>
          <w:rFonts w:ascii="Calibri" w:hAnsi="Calibri" w:cs="Calibri"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6B0720" w:rsidRPr="003F7AD6">
        <w:rPr>
          <w:rFonts w:ascii="Calibri" w:hAnsi="Calibri" w:cs="Calibri"/>
          <w:sz w:val="22"/>
        </w:rPr>
        <w:instrText xml:space="preserve"> FORMTEXT </w:instrText>
      </w:r>
      <w:r w:rsidR="006B0720" w:rsidRPr="003F7AD6">
        <w:rPr>
          <w:rFonts w:ascii="Calibri" w:hAnsi="Calibri" w:cs="Calibri"/>
          <w:sz w:val="22"/>
        </w:rPr>
      </w:r>
      <w:r w:rsidR="006B0720" w:rsidRPr="003F7AD6">
        <w:rPr>
          <w:rFonts w:ascii="Calibri" w:hAnsi="Calibri" w:cs="Calibri"/>
          <w:sz w:val="22"/>
        </w:rPr>
        <w:fldChar w:fldCharType="separate"/>
      </w:r>
      <w:r w:rsidR="006B0720" w:rsidRPr="003F7AD6">
        <w:rPr>
          <w:rFonts w:ascii="Calibri" w:hAnsi="Calibri" w:cs="Calibri"/>
          <w:noProof/>
          <w:sz w:val="22"/>
        </w:rPr>
        <w:t> </w:t>
      </w:r>
      <w:r w:rsidR="006B0720" w:rsidRPr="003F7AD6">
        <w:rPr>
          <w:rFonts w:ascii="Calibri" w:hAnsi="Calibri" w:cs="Calibri"/>
          <w:noProof/>
          <w:sz w:val="22"/>
        </w:rPr>
        <w:t> </w:t>
      </w:r>
      <w:r w:rsidR="006B0720" w:rsidRPr="003F7AD6">
        <w:rPr>
          <w:rFonts w:ascii="Calibri" w:hAnsi="Calibri" w:cs="Calibri"/>
          <w:noProof/>
          <w:sz w:val="22"/>
        </w:rPr>
        <w:t> </w:t>
      </w:r>
      <w:r w:rsidR="006B0720" w:rsidRPr="003F7AD6">
        <w:rPr>
          <w:rFonts w:ascii="Calibri" w:hAnsi="Calibri" w:cs="Calibri"/>
          <w:noProof/>
          <w:sz w:val="22"/>
        </w:rPr>
        <w:t> </w:t>
      </w:r>
      <w:r w:rsidR="006B0720" w:rsidRPr="003F7AD6">
        <w:rPr>
          <w:rFonts w:ascii="Calibri" w:hAnsi="Calibri" w:cs="Calibri"/>
          <w:noProof/>
          <w:sz w:val="22"/>
        </w:rPr>
        <w:t> </w:t>
      </w:r>
      <w:r w:rsidR="006B0720" w:rsidRPr="003F7AD6">
        <w:rPr>
          <w:rFonts w:ascii="Calibri" w:hAnsi="Calibri" w:cs="Calibri"/>
          <w:sz w:val="22"/>
        </w:rPr>
        <w:fldChar w:fldCharType="end"/>
      </w:r>
      <w:bookmarkEnd w:id="1"/>
    </w:p>
    <w:p w14:paraId="1A701F00" w14:textId="77777777" w:rsidR="00666579" w:rsidRPr="003F7AD6" w:rsidRDefault="00666579" w:rsidP="00307333">
      <w:pPr>
        <w:pStyle w:val="berschrift2"/>
        <w:rPr>
          <w:rFonts w:ascii="Calibri" w:hAnsi="Calibri" w:cs="Calibri"/>
        </w:rPr>
      </w:pPr>
    </w:p>
    <w:p w14:paraId="1F749E7D" w14:textId="352D0045" w:rsidR="00C06644" w:rsidRPr="003F7AD6" w:rsidRDefault="00C06644" w:rsidP="00307333">
      <w:pPr>
        <w:pStyle w:val="berschrift2"/>
        <w:rPr>
          <w:rFonts w:ascii="Calibri" w:hAnsi="Calibri" w:cs="Calibri"/>
        </w:rPr>
      </w:pPr>
      <w:r w:rsidRPr="003F7AD6">
        <w:rPr>
          <w:rFonts w:ascii="Calibri" w:hAnsi="Calibri" w:cs="Calibri"/>
        </w:rPr>
        <w:t>3. Kontaktdaten</w:t>
      </w:r>
    </w:p>
    <w:p w14:paraId="57F0DE53" w14:textId="77777777" w:rsidR="00C06644" w:rsidRPr="003F7AD6" w:rsidRDefault="00C06644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 xml:space="preserve">Telefonnummer: </w:t>
      </w:r>
      <w:sdt>
        <w:sdtPr>
          <w:rPr>
            <w:rFonts w:ascii="Calibri" w:hAnsi="Calibri" w:cs="Calibri"/>
            <w:sz w:val="22"/>
          </w:rPr>
          <w:id w:val="343053680"/>
          <w:placeholder>
            <w:docPart w:val="A9A2EB9DB35946C989646F865B047257"/>
          </w:placeholder>
          <w:showingPlcHdr/>
        </w:sdtPr>
        <w:sdtEndPr/>
        <w:sdtContent>
          <w:r w:rsidRPr="003F7AD6">
            <w:rPr>
              <w:rStyle w:val="Platzhaltertext"/>
              <w:rFonts w:ascii="Calibri" w:hAnsi="Calibri" w:cs="Calibri"/>
              <w:sz w:val="22"/>
            </w:rPr>
            <w:t>Klicken oder tippen Sie hier, um Text einzugeben.</w:t>
          </w:r>
        </w:sdtContent>
      </w:sdt>
    </w:p>
    <w:p w14:paraId="4E8E09D7" w14:textId="77777777" w:rsidR="00C06644" w:rsidRPr="003F7AD6" w:rsidRDefault="00C06644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 xml:space="preserve">E-Mail-Adresse: </w:t>
      </w:r>
      <w:sdt>
        <w:sdtPr>
          <w:rPr>
            <w:rFonts w:ascii="Calibri" w:hAnsi="Calibri" w:cs="Calibri"/>
            <w:sz w:val="22"/>
          </w:rPr>
          <w:id w:val="1001397095"/>
          <w:placeholder>
            <w:docPart w:val="83020F896A654571A61B16D835DC9B3E"/>
          </w:placeholder>
          <w:showingPlcHdr/>
        </w:sdtPr>
        <w:sdtEndPr/>
        <w:sdtContent>
          <w:r w:rsidRPr="003F7AD6">
            <w:rPr>
              <w:rStyle w:val="Platzhaltertext"/>
              <w:rFonts w:ascii="Calibri" w:hAnsi="Calibri" w:cs="Calibri"/>
              <w:sz w:val="22"/>
            </w:rPr>
            <w:t>Klicken oder tippen Sie hier, um Text einzugeben.</w:t>
          </w:r>
        </w:sdtContent>
      </w:sdt>
    </w:p>
    <w:p w14:paraId="7D615F28" w14:textId="77777777" w:rsidR="00666579" w:rsidRPr="003F7AD6" w:rsidRDefault="00666579" w:rsidP="00307333">
      <w:pPr>
        <w:pStyle w:val="berschrift2"/>
        <w:rPr>
          <w:rFonts w:ascii="Calibri" w:hAnsi="Calibri" w:cs="Calibri"/>
        </w:rPr>
      </w:pPr>
    </w:p>
    <w:p w14:paraId="3A1C6854" w14:textId="5A6204DC" w:rsidR="00C06644" w:rsidRPr="003F7AD6" w:rsidRDefault="00C06644" w:rsidP="00307333">
      <w:pPr>
        <w:pStyle w:val="berschrift2"/>
        <w:rPr>
          <w:rFonts w:ascii="Calibri" w:hAnsi="Calibri" w:cs="Calibri"/>
        </w:rPr>
      </w:pPr>
      <w:r w:rsidRPr="003F7AD6">
        <w:rPr>
          <w:rFonts w:ascii="Calibri" w:hAnsi="Calibri" w:cs="Calibri"/>
        </w:rPr>
        <w:t>4. Präferenzen</w:t>
      </w:r>
    </w:p>
    <w:p w14:paraId="6EDB3594" w14:textId="77777777" w:rsidR="00C06644" w:rsidRPr="003F7AD6" w:rsidRDefault="00C06644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 xml:space="preserve">Sprachen: </w:t>
      </w:r>
      <w:sdt>
        <w:sdtPr>
          <w:rPr>
            <w:rFonts w:ascii="Calibri" w:hAnsi="Calibri" w:cs="Calibri"/>
            <w:sz w:val="22"/>
          </w:rPr>
          <w:id w:val="387999790"/>
          <w:placeholder>
            <w:docPart w:val="71FA6B52CE94433A9E01753CC07550A7"/>
          </w:placeholder>
          <w:showingPlcHdr/>
          <w:text/>
        </w:sdtPr>
        <w:sdtEndPr/>
        <w:sdtContent>
          <w:r w:rsidR="00494780" w:rsidRPr="003F7AD6">
            <w:rPr>
              <w:rStyle w:val="Platzhaltertext"/>
              <w:rFonts w:ascii="Calibri" w:hAnsi="Calibri" w:cs="Calibri"/>
              <w:sz w:val="22"/>
            </w:rPr>
            <w:t>Klicken oder tippen Sie hier, um Text einzugeben.</w:t>
          </w:r>
        </w:sdtContent>
      </w:sdt>
    </w:p>
    <w:p w14:paraId="6AA37183" w14:textId="77777777" w:rsidR="00494780" w:rsidRPr="003F7AD6" w:rsidRDefault="00494780" w:rsidP="00307333">
      <w:pPr>
        <w:pStyle w:val="berschrift3"/>
        <w:rPr>
          <w:rFonts w:ascii="Calibri" w:hAnsi="Calibri" w:cs="Calibri"/>
          <w:sz w:val="22"/>
        </w:rPr>
      </w:pPr>
      <w:r w:rsidRPr="003F7AD6">
        <w:rPr>
          <w:rFonts w:ascii="Calibri" w:hAnsi="Calibri" w:cs="Calibri"/>
          <w:sz w:val="22"/>
        </w:rPr>
        <w:t xml:space="preserve">Interessen bzw. Fachgebiete: </w:t>
      </w:r>
      <w:sdt>
        <w:sdtPr>
          <w:rPr>
            <w:rFonts w:ascii="Calibri" w:hAnsi="Calibri" w:cs="Calibri"/>
            <w:sz w:val="22"/>
          </w:rPr>
          <w:id w:val="96063196"/>
          <w:placeholder>
            <w:docPart w:val="639694D5F0064EBEAFF05C8628DC546C"/>
          </w:placeholder>
          <w:showingPlcHdr/>
          <w:text/>
        </w:sdtPr>
        <w:sdtEndPr/>
        <w:sdtContent>
          <w:r w:rsidRPr="003F7AD6">
            <w:rPr>
              <w:rStyle w:val="Platzhaltertext"/>
              <w:rFonts w:ascii="Calibri" w:hAnsi="Calibri" w:cs="Calibri"/>
              <w:sz w:val="22"/>
            </w:rPr>
            <w:t>Klicken oder tippen Sie hier, um Text einzugeben.</w:t>
          </w:r>
        </w:sdtContent>
      </w:sdt>
    </w:p>
    <w:p w14:paraId="7A7082FC" w14:textId="77777777" w:rsidR="00666579" w:rsidRPr="003F7AD6" w:rsidRDefault="00666579" w:rsidP="00307333">
      <w:pPr>
        <w:pStyle w:val="berschrift2"/>
        <w:rPr>
          <w:rFonts w:ascii="Calibri" w:hAnsi="Calibri" w:cs="Calibri"/>
        </w:rPr>
      </w:pPr>
    </w:p>
    <w:p w14:paraId="1B46AD72" w14:textId="1B8C8FAC" w:rsidR="00494780" w:rsidRPr="003F7AD6" w:rsidRDefault="00494780" w:rsidP="00307333">
      <w:pPr>
        <w:pStyle w:val="berschrift2"/>
        <w:rPr>
          <w:rFonts w:ascii="Calibri" w:hAnsi="Calibri" w:cs="Calibri"/>
        </w:rPr>
      </w:pPr>
      <w:r w:rsidRPr="003F7AD6">
        <w:rPr>
          <w:rFonts w:ascii="Calibri" w:hAnsi="Calibri" w:cs="Calibri"/>
        </w:rPr>
        <w:t>5. Weiteres</w:t>
      </w:r>
    </w:p>
    <w:p w14:paraId="0178B5C0" w14:textId="495E0504" w:rsidR="00494780" w:rsidRPr="003F7AD6" w:rsidRDefault="00F07136" w:rsidP="00307333">
      <w:pPr>
        <w:pStyle w:val="berschrift3"/>
        <w:rPr>
          <w:rFonts w:ascii="Calibri" w:hAnsi="Calibri" w:cs="Calibri"/>
          <w:sz w:val="22"/>
        </w:rPr>
      </w:pPr>
      <w:sdt>
        <w:sdtPr>
          <w:rPr>
            <w:rFonts w:ascii="Calibri" w:hAnsi="Calibri" w:cs="Calibri"/>
            <w:sz w:val="22"/>
          </w:rPr>
          <w:id w:val="1235197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7333" w:rsidRPr="003F7AD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494780" w:rsidRPr="003F7AD6">
        <w:rPr>
          <w:rFonts w:ascii="Calibri" w:hAnsi="Calibri" w:cs="Calibri"/>
          <w:sz w:val="22"/>
        </w:rPr>
        <w:t xml:space="preserve">Mit dem Ausfüllen dieses Formulars stimme ich zu, dass meine bereitgestellten Informationen gemäß den Datenschutzrichtlinien der Wiki-Plattform genutzt werden dürfen. </w:t>
      </w:r>
    </w:p>
    <w:p w14:paraId="0EE1373B" w14:textId="77777777" w:rsidR="00494780" w:rsidRPr="003F7AD6" w:rsidRDefault="00F07136" w:rsidP="00307333">
      <w:pPr>
        <w:pStyle w:val="berschrift3"/>
        <w:rPr>
          <w:rFonts w:ascii="Calibri" w:hAnsi="Calibri" w:cs="Calibri"/>
          <w:sz w:val="22"/>
        </w:rPr>
      </w:pPr>
      <w:sdt>
        <w:sdtPr>
          <w:rPr>
            <w:rFonts w:ascii="Calibri" w:hAnsi="Calibri" w:cs="Calibri"/>
            <w:sz w:val="22"/>
          </w:rPr>
          <w:id w:val="1355161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780" w:rsidRPr="003F7AD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494780" w:rsidRPr="003F7AD6">
        <w:rPr>
          <w:rFonts w:ascii="Calibri" w:hAnsi="Calibri" w:cs="Calibri"/>
          <w:sz w:val="22"/>
        </w:rPr>
        <w:t xml:space="preserve"> Ich möchte Benachrichtigungen über Wiki-Updates erhalten</w:t>
      </w:r>
    </w:p>
    <w:p w14:paraId="711099EA" w14:textId="77777777" w:rsidR="00494780" w:rsidRPr="003F7AD6" w:rsidRDefault="00F07136" w:rsidP="00307333">
      <w:pPr>
        <w:pStyle w:val="berschrift3"/>
        <w:rPr>
          <w:rFonts w:ascii="Calibri" w:hAnsi="Calibri" w:cs="Calibri"/>
          <w:sz w:val="22"/>
        </w:rPr>
      </w:pPr>
      <w:sdt>
        <w:sdtPr>
          <w:rPr>
            <w:rFonts w:ascii="Calibri" w:hAnsi="Calibri" w:cs="Calibri"/>
            <w:sz w:val="22"/>
          </w:rPr>
          <w:id w:val="1944418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780" w:rsidRPr="003F7AD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494780" w:rsidRPr="003F7AD6">
        <w:rPr>
          <w:rFonts w:ascii="Calibri" w:hAnsi="Calibri" w:cs="Calibri"/>
          <w:sz w:val="22"/>
        </w:rPr>
        <w:t xml:space="preserve"> Ich möchte an Community-Diskussionen teilnehmen (Optional)</w:t>
      </w:r>
    </w:p>
    <w:sectPr w:rsidR="00494780" w:rsidRPr="003F7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BDF5" w14:textId="77777777" w:rsidR="00313760" w:rsidRDefault="00313760" w:rsidP="00D22675">
      <w:pPr>
        <w:spacing w:after="0" w:line="240" w:lineRule="auto"/>
      </w:pPr>
      <w:r>
        <w:separator/>
      </w:r>
    </w:p>
  </w:endnote>
  <w:endnote w:type="continuationSeparator" w:id="0">
    <w:p w14:paraId="686D65A8" w14:textId="77777777" w:rsidR="00313760" w:rsidRDefault="00313760" w:rsidP="00D2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D9D7" w14:textId="77777777" w:rsidR="00313760" w:rsidRDefault="00313760" w:rsidP="00D22675">
      <w:pPr>
        <w:spacing w:after="0" w:line="240" w:lineRule="auto"/>
      </w:pPr>
      <w:r>
        <w:separator/>
      </w:r>
    </w:p>
  </w:footnote>
  <w:footnote w:type="continuationSeparator" w:id="0">
    <w:p w14:paraId="1339FFAB" w14:textId="77777777" w:rsidR="00313760" w:rsidRDefault="00313760" w:rsidP="00D2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2E0"/>
    <w:multiLevelType w:val="hybridMultilevel"/>
    <w:tmpl w:val="64DA9418"/>
    <w:lvl w:ilvl="0" w:tplc="974004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88513E"/>
    <w:multiLevelType w:val="hybridMultilevel"/>
    <w:tmpl w:val="FAF2AA28"/>
    <w:lvl w:ilvl="0" w:tplc="0F742D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83D299F"/>
    <w:multiLevelType w:val="hybridMultilevel"/>
    <w:tmpl w:val="46C2FBF6"/>
    <w:lvl w:ilvl="0" w:tplc="3F82A780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1877614">
    <w:abstractNumId w:val="2"/>
  </w:num>
  <w:num w:numId="2" w16cid:durableId="1425418649">
    <w:abstractNumId w:val="1"/>
  </w:num>
  <w:num w:numId="3" w16cid:durableId="57142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ocumentProtection w:edit="forms" w:enforcement="1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5B"/>
    <w:rsid w:val="0008406D"/>
    <w:rsid w:val="00307333"/>
    <w:rsid w:val="00313760"/>
    <w:rsid w:val="003F4CDE"/>
    <w:rsid w:val="003F7AD6"/>
    <w:rsid w:val="00494780"/>
    <w:rsid w:val="004B1511"/>
    <w:rsid w:val="00666579"/>
    <w:rsid w:val="006B0720"/>
    <w:rsid w:val="006B3E5D"/>
    <w:rsid w:val="0074424B"/>
    <w:rsid w:val="00787012"/>
    <w:rsid w:val="00960612"/>
    <w:rsid w:val="00B86C62"/>
    <w:rsid w:val="00C06644"/>
    <w:rsid w:val="00D22675"/>
    <w:rsid w:val="00F0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A55D2D"/>
  <w15:chartTrackingRefBased/>
  <w15:docId w15:val="{B3B28447-0557-4AD3-8F7D-E85CFE83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wordWrap w:val="0"/>
      <w:autoSpaceDE w:val="0"/>
      <w:autoSpaceDN w:val="0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7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73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0612"/>
    <w:pPr>
      <w:ind w:leftChars="400" w:left="800"/>
    </w:pPr>
  </w:style>
  <w:style w:type="character" w:styleId="Platzhaltertext">
    <w:name w:val="Placeholder Text"/>
    <w:basedOn w:val="Absatz-Standardschriftart"/>
    <w:uiPriority w:val="99"/>
    <w:semiHidden/>
    <w:rsid w:val="00960612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D22675"/>
    <w:pPr>
      <w:tabs>
        <w:tab w:val="center" w:pos="4513"/>
        <w:tab w:val="right" w:pos="9026"/>
      </w:tabs>
      <w:snapToGrid w:val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7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D22675"/>
    <w:pPr>
      <w:tabs>
        <w:tab w:val="center" w:pos="4513"/>
        <w:tab w:val="right" w:pos="9026"/>
      </w:tabs>
      <w:snapToGrid w:val="0"/>
    </w:pPr>
  </w:style>
  <w:style w:type="character" w:customStyle="1" w:styleId="FuzeileZchn">
    <w:name w:val="Fußzeile Zchn"/>
    <w:basedOn w:val="Absatz-Standardschriftart"/>
    <w:link w:val="Fuzeile"/>
    <w:uiPriority w:val="99"/>
    <w:rsid w:val="00D22675"/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07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733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7333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7333"/>
    <w:rPr>
      <w:color w:val="5A5A5A" w:themeColor="text1" w:themeTint="A5"/>
      <w:spacing w:val="15"/>
      <w:sz w:val="2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73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73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7333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73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jong\Documents\Benutzerdefinierte%20Office-Vorlagen\Anmeldeformul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F4178E2B1745828173FAD4EF7146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FD310B-E2EB-410B-88D9-4489FCDF1EAF}"/>
      </w:docPartPr>
      <w:docPartBody>
        <w:p w:rsidR="002E3BE2" w:rsidRDefault="002E3BE2" w:rsidP="002E3BE2">
          <w:pPr>
            <w:pStyle w:val="B7F4178E2B1745828173FAD4EF7146C01"/>
          </w:pPr>
          <w:r w:rsidRPr="00494780">
            <w:rPr>
              <w:rStyle w:val="Platzhaltertext"/>
              <w:rFonts w:ascii="Calibri" w:hAnsi="Calibri" w:cs="Calibri"/>
              <w:sz w:val="22"/>
              <w:szCs w:val="24"/>
            </w:rPr>
            <w:t>Klicken oder tippen Sie hier, um Text einzugeben.</w:t>
          </w:r>
        </w:p>
      </w:docPartBody>
    </w:docPart>
    <w:docPart>
      <w:docPartPr>
        <w:name w:val="8C42F35BA2684918812C40A5CA07E7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3BCB43-35A9-4FDC-9AF4-FCAC5896016B}"/>
      </w:docPartPr>
      <w:docPartBody>
        <w:p w:rsidR="002E3BE2" w:rsidRDefault="002E3BE2" w:rsidP="002E3BE2">
          <w:pPr>
            <w:pStyle w:val="8C42F35BA2684918812C40A5CA07E7401"/>
          </w:pPr>
          <w:r w:rsidRPr="00494780">
            <w:rPr>
              <w:rStyle w:val="Platzhaltertext"/>
              <w:rFonts w:ascii="Calibri" w:hAnsi="Calibri" w:cs="Calibri"/>
              <w:sz w:val="22"/>
              <w:szCs w:val="24"/>
            </w:rPr>
            <w:t>Klicken oder tippen Sie hier, um Text einzugeben.</w:t>
          </w:r>
        </w:p>
      </w:docPartBody>
    </w:docPart>
    <w:docPart>
      <w:docPartPr>
        <w:name w:val="98788584F4B74228B0B15F9303320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B56B4B-0E35-46B4-94EC-6286F63898B3}"/>
      </w:docPartPr>
      <w:docPartBody>
        <w:p w:rsidR="002E3BE2" w:rsidRDefault="002E3BE2" w:rsidP="002E3BE2">
          <w:pPr>
            <w:pStyle w:val="98788584F4B74228B0B15F93033202DA1"/>
          </w:pPr>
          <w:r w:rsidRPr="00494780">
            <w:rPr>
              <w:rStyle w:val="Platzhaltertext"/>
              <w:rFonts w:ascii="Calibri" w:hAnsi="Calibri" w:cs="Calibri"/>
              <w:sz w:val="22"/>
              <w:szCs w:val="24"/>
            </w:rPr>
            <w:t>Klicken oder tippen Sie, um ein Datum einzugeben.</w:t>
          </w:r>
        </w:p>
      </w:docPartBody>
    </w:docPart>
    <w:docPart>
      <w:docPartPr>
        <w:name w:val="A7B06DA969064D7FAA7A7803521D1F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F61BEA-2786-4C64-8850-BA2632B5ED2B}"/>
      </w:docPartPr>
      <w:docPartBody>
        <w:p w:rsidR="002E3BE2" w:rsidRDefault="002E3BE2" w:rsidP="002E3BE2">
          <w:pPr>
            <w:pStyle w:val="A7B06DA969064D7FAA7A7803521D1FEA1"/>
          </w:pPr>
          <w:r w:rsidRPr="00494780">
            <w:rPr>
              <w:rStyle w:val="Platzhaltertext"/>
              <w:rFonts w:ascii="Calibri" w:hAnsi="Calibri" w:cs="Calibri"/>
              <w:sz w:val="22"/>
              <w:szCs w:val="24"/>
            </w:rPr>
            <w:t>Klicken oder tippen Sie hier, um Text einzugeben.</w:t>
          </w:r>
        </w:p>
      </w:docPartBody>
    </w:docPart>
    <w:docPart>
      <w:docPartPr>
        <w:name w:val="2A8A2D98E779434C9EA69208BC06EE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7501B-0999-477F-8A2F-686133307EDF}"/>
      </w:docPartPr>
      <w:docPartBody>
        <w:p w:rsidR="002E3BE2" w:rsidRDefault="002E3BE2" w:rsidP="002E3BE2">
          <w:pPr>
            <w:pStyle w:val="2A8A2D98E779434C9EA69208BC06EEC91"/>
          </w:pPr>
          <w:r w:rsidRPr="00F5258B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9A2EB9DB35946C989646F865B0472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341457-4F35-436A-BBEA-A50750672394}"/>
      </w:docPartPr>
      <w:docPartBody>
        <w:p w:rsidR="002E3BE2" w:rsidRDefault="002E3BE2" w:rsidP="002E3BE2">
          <w:pPr>
            <w:pStyle w:val="A9A2EB9DB35946C989646F865B0472571"/>
          </w:pPr>
          <w:r w:rsidRPr="00494780">
            <w:rPr>
              <w:rStyle w:val="Platzhaltertext"/>
              <w:rFonts w:ascii="Calibri" w:hAnsi="Calibri" w:cs="Calibri"/>
              <w:sz w:val="22"/>
              <w:szCs w:val="24"/>
            </w:rPr>
            <w:t>Klicken oder tippen Sie hier, um Text einzugeben.</w:t>
          </w:r>
        </w:p>
      </w:docPartBody>
    </w:docPart>
    <w:docPart>
      <w:docPartPr>
        <w:name w:val="83020F896A654571A61B16D835DC9B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A2B2BB-C523-49D2-90DD-19D3EA57A4EE}"/>
      </w:docPartPr>
      <w:docPartBody>
        <w:p w:rsidR="002E3BE2" w:rsidRDefault="002E3BE2" w:rsidP="002E3BE2">
          <w:pPr>
            <w:pStyle w:val="83020F896A654571A61B16D835DC9B3E1"/>
          </w:pPr>
          <w:r w:rsidRPr="00494780">
            <w:rPr>
              <w:rStyle w:val="Platzhaltertext"/>
              <w:rFonts w:ascii="Calibri" w:hAnsi="Calibri" w:cs="Calibri"/>
              <w:sz w:val="22"/>
              <w:szCs w:val="24"/>
            </w:rPr>
            <w:t>Klicken oder tippen Sie hier, um Text einzugeben.</w:t>
          </w:r>
        </w:p>
      </w:docPartBody>
    </w:docPart>
    <w:docPart>
      <w:docPartPr>
        <w:name w:val="71FA6B52CE94433A9E01753CC0755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17CC9-B6B6-4764-A8D2-954297C3C9CA}"/>
      </w:docPartPr>
      <w:docPartBody>
        <w:p w:rsidR="002E3BE2" w:rsidRDefault="002E3BE2" w:rsidP="002E3BE2">
          <w:pPr>
            <w:pStyle w:val="71FA6B52CE94433A9E01753CC07550A71"/>
          </w:pPr>
          <w:r w:rsidRPr="00494780">
            <w:rPr>
              <w:rStyle w:val="Platzhaltertext"/>
              <w:sz w:val="22"/>
              <w:szCs w:val="24"/>
            </w:rPr>
            <w:t>Klicken oder tippen Sie hier, um Text einzugeben.</w:t>
          </w:r>
        </w:p>
      </w:docPartBody>
    </w:docPart>
    <w:docPart>
      <w:docPartPr>
        <w:name w:val="639694D5F0064EBEAFF05C8628DC54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FD3ACC-1589-4E71-8B85-8C4DCE39AE8B}"/>
      </w:docPartPr>
      <w:docPartBody>
        <w:p w:rsidR="002E3BE2" w:rsidRDefault="002E3BE2" w:rsidP="002E3BE2">
          <w:pPr>
            <w:pStyle w:val="639694D5F0064EBEAFF05C8628DC546C1"/>
          </w:pPr>
          <w:r w:rsidRPr="00494780">
            <w:rPr>
              <w:rStyle w:val="Platzhaltertext"/>
              <w:sz w:val="22"/>
              <w:szCs w:val="24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85"/>
    <w:rsid w:val="002E3BE2"/>
    <w:rsid w:val="00607185"/>
    <w:rsid w:val="00B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3BE2"/>
    <w:rPr>
      <w:color w:val="666666"/>
    </w:rPr>
  </w:style>
  <w:style w:type="paragraph" w:customStyle="1" w:styleId="B7F4178E2B1745828173FAD4EF7146C0">
    <w:name w:val="B7F4178E2B1745828173FAD4EF7146C0"/>
  </w:style>
  <w:style w:type="paragraph" w:customStyle="1" w:styleId="8C42F35BA2684918812C40A5CA07E740">
    <w:name w:val="8C42F35BA2684918812C40A5CA07E740"/>
  </w:style>
  <w:style w:type="paragraph" w:customStyle="1" w:styleId="98788584F4B74228B0B15F93033202DA">
    <w:name w:val="98788584F4B74228B0B15F93033202DA"/>
  </w:style>
  <w:style w:type="paragraph" w:customStyle="1" w:styleId="A7B06DA969064D7FAA7A7803521D1FEA">
    <w:name w:val="A7B06DA969064D7FAA7A7803521D1FEA"/>
  </w:style>
  <w:style w:type="paragraph" w:customStyle="1" w:styleId="B7F4178E2B1745828173FAD4EF7146C01">
    <w:name w:val="B7F4178E2B1745828173FAD4EF7146C0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paragraph" w:customStyle="1" w:styleId="2A8A2D98E779434C9EA69208BC06EEC9">
    <w:name w:val="2A8A2D98E779434C9EA69208BC06EEC9"/>
  </w:style>
  <w:style w:type="paragraph" w:customStyle="1" w:styleId="6EC2764719B44880AFF3DCBDAF78BA6C">
    <w:name w:val="6EC2764719B44880AFF3DCBDAF78BA6C"/>
  </w:style>
  <w:style w:type="paragraph" w:customStyle="1" w:styleId="A9A2EB9DB35946C989646F865B047257">
    <w:name w:val="A9A2EB9DB35946C989646F865B047257"/>
  </w:style>
  <w:style w:type="paragraph" w:customStyle="1" w:styleId="83020F896A654571A61B16D835DC9B3E">
    <w:name w:val="83020F896A654571A61B16D835DC9B3E"/>
  </w:style>
  <w:style w:type="paragraph" w:customStyle="1" w:styleId="71FA6B52CE94433A9E01753CC07550A7">
    <w:name w:val="71FA6B52CE94433A9E01753CC07550A7"/>
  </w:style>
  <w:style w:type="paragraph" w:customStyle="1" w:styleId="639694D5F0064EBEAFF05C8628DC546C">
    <w:name w:val="639694D5F0064EBEAFF05C8628DC546C"/>
  </w:style>
  <w:style w:type="paragraph" w:customStyle="1" w:styleId="8C42F35BA2684918812C40A5CA07E7401">
    <w:name w:val="8C42F35BA2684918812C40A5CA07E740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paragraph" w:customStyle="1" w:styleId="98788584F4B74228B0B15F93033202DA1">
    <w:name w:val="98788584F4B74228B0B15F93033202DA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paragraph" w:customStyle="1" w:styleId="A7B06DA969064D7FAA7A7803521D1FEA1">
    <w:name w:val="A7B06DA969064D7FAA7A7803521D1FEA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paragraph" w:customStyle="1" w:styleId="2A8A2D98E779434C9EA69208BC06EEC91">
    <w:name w:val="2A8A2D98E779434C9EA69208BC06EEC9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paragraph" w:customStyle="1" w:styleId="A9A2EB9DB35946C989646F865B0472571">
    <w:name w:val="A9A2EB9DB35946C989646F865B047257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paragraph" w:customStyle="1" w:styleId="83020F896A654571A61B16D835DC9B3E1">
    <w:name w:val="83020F896A654571A61B16D835DC9B3E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paragraph" w:customStyle="1" w:styleId="71FA6B52CE94433A9E01753CC07550A71">
    <w:name w:val="71FA6B52CE94433A9E01753CC07550A7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paragraph" w:customStyle="1" w:styleId="639694D5F0064EBEAFF05C8628DC546C1">
    <w:name w:val="639694D5F0064EBEAFF05C8628DC546C1"/>
    <w:rsid w:val="002E3BE2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43E9EF1614E349A88F3CA106A2B0AD" ma:contentTypeVersion="7" ma:contentTypeDescription="Ein neues Dokument erstellen." ma:contentTypeScope="" ma:versionID="71f259b3ffd543a86255376784668fc0">
  <xsd:schema xmlns:xsd="http://www.w3.org/2001/XMLSchema" xmlns:xs="http://www.w3.org/2001/XMLSchema" xmlns:p="http://schemas.microsoft.com/office/2006/metadata/properties" xmlns:ns3="14d63ef0-d5a6-48be-90c1-41c704fb7550" targetNamespace="http://schemas.microsoft.com/office/2006/metadata/properties" ma:root="true" ma:fieldsID="c4935641c09fced5957f22a9ecbef242" ns3:_="">
    <xsd:import namespace="14d63ef0-d5a6-48be-90c1-41c704fb75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3ef0-d5a6-48be-90c1-41c704fb7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09D15-62CF-4257-B411-2E6FC2A72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63ef0-d5a6-48be-90c1-41c704fb7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5DBB9-94DC-415F-A049-48E823A2D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147C4-CBD5-452E-83CB-567761E745CD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14d63ef0-d5a6-48be-90c1-41c704fb75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Anmeldeformular</Template>
  <TotalTime>0</TotalTime>
  <Pages>1</Pages>
  <Words>127</Words>
  <Characters>953</Characters>
  <Application>Microsoft Office Word</Application>
  <DocSecurity>0</DocSecurity>
  <Lines>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Yejong</dc:creator>
  <cp:keywords/>
  <dc:description/>
  <cp:lastModifiedBy>Yejong Ahn</cp:lastModifiedBy>
  <cp:revision>2</cp:revision>
  <dcterms:created xsi:type="dcterms:W3CDTF">2023-11-30T20:31:00Z</dcterms:created>
  <dcterms:modified xsi:type="dcterms:W3CDTF">2023-11-30T20:31:00Z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0x0101000743E9EF1614E349A88F3CA106A2B0AD</vt:lpwstr>
  </property>
</Properties>
</file>